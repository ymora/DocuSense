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B3D67" w14:textId="77777777" w:rsidR="00F711BC" w:rsidRPr="00284DCA" w:rsidRDefault="00F711BC">
      <w:pPr>
        <w:rPr>
          <w:sz w:val="22"/>
          <w:szCs w:val="22"/>
        </w:rPr>
      </w:pPr>
      <w:r w:rsidRPr="00284DCA">
        <w:rPr>
          <w:sz w:val="22"/>
          <w:szCs w:val="22"/>
        </w:rPr>
        <w:t xml:space="preserve">M. </w:t>
      </w:r>
      <w:r w:rsidR="00F31627" w:rsidRPr="00284DCA">
        <w:rPr>
          <w:sz w:val="22"/>
          <w:szCs w:val="22"/>
        </w:rPr>
        <w:t>MORA Yannick</w:t>
      </w:r>
      <w:r w:rsidR="00924218" w:rsidRPr="00284DCA">
        <w:rPr>
          <w:sz w:val="22"/>
          <w:szCs w:val="22"/>
        </w:rPr>
        <w:t xml:space="preserve"> – Mme SERVIERES Marjorie</w:t>
      </w:r>
    </w:p>
    <w:p w14:paraId="181F8E82" w14:textId="77777777" w:rsidR="00F711BC" w:rsidRPr="00284DCA" w:rsidRDefault="00F31627">
      <w:pPr>
        <w:rPr>
          <w:sz w:val="22"/>
          <w:szCs w:val="22"/>
        </w:rPr>
      </w:pPr>
      <w:r w:rsidRPr="00284DCA">
        <w:rPr>
          <w:sz w:val="22"/>
          <w:szCs w:val="22"/>
        </w:rPr>
        <w:t xml:space="preserve">1 Allée Alfred </w:t>
      </w:r>
      <w:r w:rsidR="00924218" w:rsidRPr="00284DCA">
        <w:rPr>
          <w:sz w:val="22"/>
          <w:szCs w:val="22"/>
        </w:rPr>
        <w:t>Sisley</w:t>
      </w:r>
    </w:p>
    <w:p w14:paraId="0DAACEE5" w14:textId="77777777" w:rsidR="00F711BC" w:rsidRPr="00284DCA" w:rsidRDefault="00F31627">
      <w:pPr>
        <w:rPr>
          <w:sz w:val="22"/>
          <w:szCs w:val="22"/>
        </w:rPr>
      </w:pPr>
      <w:r w:rsidRPr="00284DCA">
        <w:rPr>
          <w:sz w:val="22"/>
          <w:szCs w:val="22"/>
        </w:rPr>
        <w:t>95230 Soisy sous Montmorency</w:t>
      </w:r>
    </w:p>
    <w:p w14:paraId="6CCFED79" w14:textId="77777777" w:rsidR="00284DCA" w:rsidRDefault="005510C7">
      <w:pPr>
        <w:rPr>
          <w:sz w:val="22"/>
          <w:szCs w:val="22"/>
        </w:rPr>
      </w:pPr>
      <w:r w:rsidRPr="00284DCA">
        <w:rPr>
          <w:sz w:val="22"/>
          <w:szCs w:val="22"/>
        </w:rPr>
        <w:t>Tél. :</w:t>
      </w:r>
      <w:r w:rsidR="00F711BC" w:rsidRPr="00284DCA">
        <w:rPr>
          <w:sz w:val="22"/>
          <w:szCs w:val="22"/>
        </w:rPr>
        <w:t xml:space="preserve"> </w:t>
      </w:r>
      <w:r w:rsidR="00F31627" w:rsidRPr="00284DCA">
        <w:rPr>
          <w:sz w:val="22"/>
          <w:szCs w:val="22"/>
        </w:rPr>
        <w:t>06 66 60 45 43</w:t>
      </w:r>
    </w:p>
    <w:p w14:paraId="7FD62354" w14:textId="77777777" w:rsidR="00F711BC" w:rsidRPr="00284DCA" w:rsidRDefault="00F711BC">
      <w:pPr>
        <w:rPr>
          <w:sz w:val="22"/>
          <w:szCs w:val="22"/>
        </w:rPr>
      </w:pPr>
    </w:p>
    <w:p w14:paraId="55164EC4" w14:textId="77777777" w:rsidR="00924218" w:rsidRPr="00284DCA" w:rsidRDefault="00924218">
      <w:pPr>
        <w:ind w:left="5580"/>
        <w:rPr>
          <w:sz w:val="22"/>
          <w:szCs w:val="22"/>
        </w:rPr>
      </w:pPr>
      <w:r w:rsidRPr="00284DCA">
        <w:rPr>
          <w:sz w:val="22"/>
          <w:szCs w:val="22"/>
        </w:rPr>
        <w:t xml:space="preserve">MAISONS. COM SARL </w:t>
      </w:r>
    </w:p>
    <w:p w14:paraId="53D89BC7" w14:textId="77777777" w:rsidR="00924218" w:rsidRPr="00284DCA" w:rsidRDefault="00924218">
      <w:pPr>
        <w:ind w:left="5580"/>
        <w:rPr>
          <w:sz w:val="22"/>
          <w:szCs w:val="22"/>
        </w:rPr>
      </w:pPr>
      <w:r w:rsidRPr="00284DCA">
        <w:rPr>
          <w:sz w:val="22"/>
          <w:szCs w:val="22"/>
        </w:rPr>
        <w:t xml:space="preserve">660 bis Route d'Amiens </w:t>
      </w:r>
    </w:p>
    <w:p w14:paraId="37DD14AF" w14:textId="77777777" w:rsidR="00F711BC" w:rsidRPr="00284DCA" w:rsidRDefault="00924218">
      <w:pPr>
        <w:ind w:left="5580"/>
        <w:rPr>
          <w:sz w:val="22"/>
          <w:szCs w:val="22"/>
        </w:rPr>
      </w:pPr>
      <w:r w:rsidRPr="00284DCA">
        <w:rPr>
          <w:sz w:val="22"/>
          <w:szCs w:val="22"/>
        </w:rPr>
        <w:t xml:space="preserve">Bat 1 CS 54007 </w:t>
      </w:r>
    </w:p>
    <w:p w14:paraId="376F4CED" w14:textId="77777777" w:rsidR="00F711BC" w:rsidRPr="00284DCA" w:rsidRDefault="00924218">
      <w:pPr>
        <w:ind w:left="5580"/>
        <w:rPr>
          <w:sz w:val="22"/>
          <w:szCs w:val="22"/>
        </w:rPr>
      </w:pPr>
      <w:r w:rsidRPr="00284DCA">
        <w:rPr>
          <w:sz w:val="22"/>
          <w:szCs w:val="22"/>
        </w:rPr>
        <w:t>80040 AMIENS Cedex</w:t>
      </w:r>
      <w:r w:rsidR="005067F0">
        <w:rPr>
          <w:sz w:val="22"/>
          <w:szCs w:val="22"/>
        </w:rPr>
        <w:t xml:space="preserve"> 1</w:t>
      </w:r>
    </w:p>
    <w:p w14:paraId="43E6E149" w14:textId="77777777" w:rsidR="00F711BC" w:rsidRPr="00284DCA" w:rsidRDefault="00F711BC">
      <w:pPr>
        <w:rPr>
          <w:sz w:val="22"/>
          <w:szCs w:val="22"/>
        </w:rPr>
      </w:pPr>
    </w:p>
    <w:p w14:paraId="0B5D8869" w14:textId="77777777" w:rsidR="00F711BC" w:rsidRPr="00284DCA" w:rsidRDefault="00F31627" w:rsidP="00F31627">
      <w:pPr>
        <w:ind w:left="5103"/>
        <w:rPr>
          <w:sz w:val="22"/>
          <w:szCs w:val="22"/>
        </w:rPr>
      </w:pPr>
      <w:r w:rsidRPr="00284DCA">
        <w:rPr>
          <w:sz w:val="22"/>
          <w:szCs w:val="22"/>
        </w:rPr>
        <w:t>Soisy sous Montmorency</w:t>
      </w:r>
      <w:r w:rsidR="00F711BC" w:rsidRPr="00284DCA">
        <w:rPr>
          <w:sz w:val="22"/>
          <w:szCs w:val="22"/>
        </w:rPr>
        <w:t>, le</w:t>
      </w:r>
      <w:r w:rsidRPr="00284DCA">
        <w:rPr>
          <w:sz w:val="22"/>
          <w:szCs w:val="22"/>
        </w:rPr>
        <w:t xml:space="preserve"> 2</w:t>
      </w:r>
      <w:r w:rsidR="002C5D7D">
        <w:rPr>
          <w:sz w:val="22"/>
          <w:szCs w:val="22"/>
        </w:rPr>
        <w:t>5</w:t>
      </w:r>
      <w:r w:rsidRPr="00284DCA">
        <w:rPr>
          <w:sz w:val="22"/>
          <w:szCs w:val="22"/>
        </w:rPr>
        <w:t>/02/2023</w:t>
      </w:r>
      <w:r w:rsidR="00F711BC" w:rsidRPr="00284DCA">
        <w:rPr>
          <w:sz w:val="22"/>
          <w:szCs w:val="22"/>
        </w:rPr>
        <w:t xml:space="preserve"> </w:t>
      </w:r>
    </w:p>
    <w:p w14:paraId="1E46E449" w14:textId="77777777" w:rsidR="00F711BC" w:rsidRPr="00284DCA" w:rsidRDefault="00F711BC">
      <w:pPr>
        <w:ind w:left="5580"/>
        <w:rPr>
          <w:b/>
          <w:bCs/>
          <w:sz w:val="22"/>
          <w:szCs w:val="22"/>
        </w:rPr>
      </w:pPr>
    </w:p>
    <w:p w14:paraId="20B08A94" w14:textId="77777777" w:rsidR="004C4209" w:rsidRPr="00284DCA" w:rsidRDefault="004C4209">
      <w:pPr>
        <w:rPr>
          <w:b/>
          <w:bCs/>
          <w:sz w:val="22"/>
          <w:szCs w:val="22"/>
        </w:rPr>
      </w:pPr>
    </w:p>
    <w:p w14:paraId="2FC1233D" w14:textId="77777777" w:rsidR="005510C7" w:rsidRPr="00284DCA" w:rsidRDefault="005510C7">
      <w:pPr>
        <w:rPr>
          <w:b/>
          <w:bCs/>
          <w:sz w:val="22"/>
          <w:szCs w:val="22"/>
        </w:rPr>
      </w:pPr>
      <w:r w:rsidRPr="00284DCA">
        <w:rPr>
          <w:b/>
          <w:bCs/>
          <w:sz w:val="22"/>
          <w:szCs w:val="22"/>
        </w:rPr>
        <w:t>Objet : Mise en demeure</w:t>
      </w:r>
    </w:p>
    <w:p w14:paraId="1F719BFA" w14:textId="77777777" w:rsidR="005510C7" w:rsidRPr="00284DCA" w:rsidRDefault="005510C7">
      <w:pPr>
        <w:rPr>
          <w:sz w:val="22"/>
          <w:szCs w:val="22"/>
        </w:rPr>
      </w:pPr>
    </w:p>
    <w:p w14:paraId="64797DDD" w14:textId="77777777" w:rsidR="005510C7" w:rsidRPr="00284DCA" w:rsidRDefault="005510C7">
      <w:pPr>
        <w:rPr>
          <w:sz w:val="22"/>
          <w:szCs w:val="22"/>
        </w:rPr>
      </w:pPr>
      <w:r w:rsidRPr="00284DCA">
        <w:rPr>
          <w:sz w:val="22"/>
          <w:szCs w:val="22"/>
        </w:rPr>
        <w:t xml:space="preserve">Lettre recommandée avec accusé de réception </w:t>
      </w:r>
    </w:p>
    <w:p w14:paraId="23DE8265" w14:textId="77777777" w:rsidR="00284DCA" w:rsidRPr="00284DCA" w:rsidRDefault="00284DCA" w:rsidP="00284DCA">
      <w:pPr>
        <w:rPr>
          <w:sz w:val="22"/>
          <w:szCs w:val="22"/>
        </w:rPr>
      </w:pPr>
      <w:r w:rsidRPr="00284DCA">
        <w:rPr>
          <w:sz w:val="22"/>
          <w:szCs w:val="22"/>
        </w:rPr>
        <w:t>Réf. Dossier : 38934</w:t>
      </w:r>
    </w:p>
    <w:p w14:paraId="2A3D20E1" w14:textId="77777777" w:rsidR="00284DCA" w:rsidRPr="00284DCA" w:rsidRDefault="00284DCA" w:rsidP="00284DCA">
      <w:pPr>
        <w:rPr>
          <w:sz w:val="22"/>
          <w:szCs w:val="22"/>
        </w:rPr>
      </w:pPr>
      <w:r w:rsidRPr="00284DCA">
        <w:rPr>
          <w:sz w:val="22"/>
          <w:szCs w:val="22"/>
        </w:rPr>
        <w:t>N° Fct : F075</w:t>
      </w:r>
    </w:p>
    <w:p w14:paraId="06231675" w14:textId="77777777" w:rsidR="00F711BC" w:rsidRPr="00284DCA" w:rsidRDefault="005510C7">
      <w:pPr>
        <w:rPr>
          <w:sz w:val="22"/>
          <w:szCs w:val="22"/>
        </w:rPr>
      </w:pPr>
      <w:r w:rsidRPr="00284DCA">
        <w:rPr>
          <w:sz w:val="22"/>
          <w:szCs w:val="22"/>
        </w:rPr>
        <w:t>Permis de construire : PC 060 22 B 0014</w:t>
      </w:r>
    </w:p>
    <w:p w14:paraId="0B213B42" w14:textId="77777777" w:rsidR="00235E92" w:rsidRDefault="00235E92">
      <w:pPr>
        <w:rPr>
          <w:sz w:val="22"/>
          <w:szCs w:val="22"/>
        </w:rPr>
      </w:pPr>
    </w:p>
    <w:p w14:paraId="14EB01A9" w14:textId="77777777" w:rsidR="00C00F86" w:rsidRPr="00284DCA" w:rsidRDefault="00C00F86">
      <w:pPr>
        <w:rPr>
          <w:sz w:val="22"/>
          <w:szCs w:val="22"/>
        </w:rPr>
      </w:pPr>
    </w:p>
    <w:p w14:paraId="16AB6A18" w14:textId="77777777" w:rsidR="00F711BC" w:rsidRPr="00284DCA" w:rsidRDefault="00F711BC" w:rsidP="004C4209">
      <w:pPr>
        <w:spacing w:after="120"/>
        <w:ind w:firstLine="709"/>
        <w:rPr>
          <w:sz w:val="22"/>
          <w:szCs w:val="22"/>
        </w:rPr>
      </w:pPr>
      <w:r w:rsidRPr="00284DCA">
        <w:rPr>
          <w:sz w:val="22"/>
          <w:szCs w:val="22"/>
        </w:rPr>
        <w:t>Madame, Monsieur,</w:t>
      </w:r>
    </w:p>
    <w:p w14:paraId="4911C8F3" w14:textId="77777777" w:rsidR="00F711BC" w:rsidRPr="00284DCA" w:rsidRDefault="00F711BC">
      <w:pPr>
        <w:spacing w:after="120"/>
        <w:ind w:firstLine="1418"/>
        <w:rPr>
          <w:sz w:val="22"/>
          <w:szCs w:val="22"/>
        </w:rPr>
      </w:pPr>
    </w:p>
    <w:p w14:paraId="4A56EEE3" w14:textId="77777777" w:rsidR="005510C7" w:rsidRPr="00284DCA" w:rsidRDefault="00F711BC" w:rsidP="005510C7">
      <w:pPr>
        <w:jc w:val="both"/>
        <w:rPr>
          <w:sz w:val="22"/>
          <w:szCs w:val="22"/>
        </w:rPr>
      </w:pPr>
      <w:r w:rsidRPr="00284DCA">
        <w:rPr>
          <w:sz w:val="22"/>
          <w:szCs w:val="22"/>
        </w:rPr>
        <w:t xml:space="preserve">Constatant </w:t>
      </w:r>
      <w:r w:rsidR="00BA01EB">
        <w:rPr>
          <w:sz w:val="22"/>
          <w:szCs w:val="22"/>
        </w:rPr>
        <w:t>que</w:t>
      </w:r>
      <w:r w:rsidR="00BA01EB" w:rsidRPr="00284DCA">
        <w:rPr>
          <w:sz w:val="22"/>
          <w:szCs w:val="22"/>
        </w:rPr>
        <w:t xml:space="preserve"> les nouvelles fondations </w:t>
      </w:r>
      <w:r w:rsidR="00BF6E58">
        <w:rPr>
          <w:sz w:val="22"/>
          <w:szCs w:val="22"/>
        </w:rPr>
        <w:t xml:space="preserve">de notre construction </w:t>
      </w:r>
      <w:r w:rsidR="00BA01EB" w:rsidRPr="00284DCA">
        <w:rPr>
          <w:sz w:val="22"/>
          <w:szCs w:val="22"/>
        </w:rPr>
        <w:t>n’ont toujours pas été coulées</w:t>
      </w:r>
      <w:r w:rsidR="00BA01EB">
        <w:rPr>
          <w:sz w:val="22"/>
          <w:szCs w:val="22"/>
        </w:rPr>
        <w:t xml:space="preserve">, </w:t>
      </w:r>
      <w:r w:rsidR="004C4209" w:rsidRPr="00284DCA">
        <w:rPr>
          <w:sz w:val="22"/>
          <w:szCs w:val="22"/>
        </w:rPr>
        <w:t xml:space="preserve">que </w:t>
      </w:r>
      <w:r w:rsidR="00BA01EB">
        <w:rPr>
          <w:sz w:val="22"/>
          <w:szCs w:val="22"/>
        </w:rPr>
        <w:t>les</w:t>
      </w:r>
      <w:r w:rsidR="00235E92" w:rsidRPr="00284DCA">
        <w:rPr>
          <w:sz w:val="22"/>
          <w:szCs w:val="22"/>
        </w:rPr>
        <w:t xml:space="preserve"> dates </w:t>
      </w:r>
      <w:r w:rsidR="004C4209" w:rsidRPr="00284DCA">
        <w:rPr>
          <w:sz w:val="22"/>
          <w:szCs w:val="22"/>
        </w:rPr>
        <w:t xml:space="preserve">de reprise </w:t>
      </w:r>
      <w:r w:rsidR="00235E92" w:rsidRPr="00284DCA">
        <w:rPr>
          <w:sz w:val="22"/>
          <w:szCs w:val="22"/>
        </w:rPr>
        <w:t>qui nous ont été communiquées n’ont pu être respectées</w:t>
      </w:r>
      <w:r w:rsidR="00BA01EB">
        <w:rPr>
          <w:sz w:val="22"/>
          <w:szCs w:val="22"/>
        </w:rPr>
        <w:t>.</w:t>
      </w:r>
    </w:p>
    <w:p w14:paraId="041767CA" w14:textId="77777777" w:rsidR="00235E92" w:rsidRPr="00284DCA" w:rsidRDefault="00235E92" w:rsidP="005510C7">
      <w:pPr>
        <w:jc w:val="both"/>
        <w:rPr>
          <w:sz w:val="22"/>
          <w:szCs w:val="22"/>
        </w:rPr>
      </w:pPr>
      <w:r w:rsidRPr="00284DCA">
        <w:rPr>
          <w:sz w:val="22"/>
          <w:szCs w:val="22"/>
        </w:rPr>
        <w:t>Consta</w:t>
      </w:r>
      <w:r w:rsidR="005510C7" w:rsidRPr="00284DCA">
        <w:rPr>
          <w:sz w:val="22"/>
          <w:szCs w:val="22"/>
        </w:rPr>
        <w:t>ta</w:t>
      </w:r>
      <w:r w:rsidRPr="00284DCA">
        <w:rPr>
          <w:sz w:val="22"/>
          <w:szCs w:val="22"/>
        </w:rPr>
        <w:t>nt que notre chantier a</w:t>
      </w:r>
      <w:r w:rsidR="00897C0E">
        <w:rPr>
          <w:sz w:val="22"/>
          <w:szCs w:val="22"/>
        </w:rPr>
        <w:t xml:space="preserve"> pris </w:t>
      </w:r>
      <w:r w:rsidR="00BA01EB">
        <w:rPr>
          <w:sz w:val="22"/>
          <w:szCs w:val="22"/>
        </w:rPr>
        <w:t xml:space="preserve">plus de </w:t>
      </w:r>
      <w:r w:rsidRPr="00284DCA">
        <w:rPr>
          <w:sz w:val="22"/>
          <w:szCs w:val="22"/>
        </w:rPr>
        <w:t>trois mois de retard</w:t>
      </w:r>
      <w:r w:rsidR="00897C0E">
        <w:rPr>
          <w:sz w:val="22"/>
          <w:szCs w:val="22"/>
        </w:rPr>
        <w:t xml:space="preserve"> </w:t>
      </w:r>
      <w:r w:rsidRPr="00284DCA">
        <w:rPr>
          <w:sz w:val="22"/>
          <w:szCs w:val="22"/>
        </w:rPr>
        <w:t xml:space="preserve">et </w:t>
      </w:r>
      <w:r w:rsidR="007640F3">
        <w:rPr>
          <w:sz w:val="22"/>
          <w:szCs w:val="22"/>
        </w:rPr>
        <w:t>n</w:t>
      </w:r>
      <w:r w:rsidR="007640F3" w:rsidRPr="00284DCA">
        <w:rPr>
          <w:sz w:val="22"/>
          <w:szCs w:val="22"/>
        </w:rPr>
        <w:t>’ayant aucune visibilité sur votre capacité à nous livrer dans le délai de 14 mois prévu au contrat</w:t>
      </w:r>
      <w:r w:rsidR="00C00F86">
        <w:rPr>
          <w:sz w:val="22"/>
          <w:szCs w:val="22"/>
        </w:rPr>
        <w:t>.</w:t>
      </w:r>
    </w:p>
    <w:p w14:paraId="10F56463" w14:textId="77777777" w:rsidR="00235E92" w:rsidRPr="00D75B27" w:rsidRDefault="00235E92" w:rsidP="005510C7">
      <w:pPr>
        <w:spacing w:before="120" w:after="120"/>
        <w:jc w:val="both"/>
        <w:rPr>
          <w:sz w:val="22"/>
          <w:szCs w:val="22"/>
          <w:u w:val="single"/>
        </w:rPr>
      </w:pPr>
      <w:r w:rsidRPr="00897C0E">
        <w:rPr>
          <w:sz w:val="22"/>
          <w:szCs w:val="22"/>
        </w:rPr>
        <w:t xml:space="preserve">Nous vous demandons de </w:t>
      </w:r>
      <w:r w:rsidRPr="00D75B27">
        <w:rPr>
          <w:sz w:val="22"/>
          <w:szCs w:val="22"/>
          <w:u w:val="single"/>
        </w:rPr>
        <w:t>reprendre ce dernier dans les plus brefs délais.</w:t>
      </w:r>
    </w:p>
    <w:p w14:paraId="3118DFB1" w14:textId="77777777" w:rsidR="00C00F86" w:rsidRDefault="00C00F86" w:rsidP="001D39E4">
      <w:pPr>
        <w:jc w:val="both"/>
        <w:rPr>
          <w:sz w:val="22"/>
          <w:szCs w:val="22"/>
        </w:rPr>
      </w:pPr>
    </w:p>
    <w:p w14:paraId="224A45D8" w14:textId="77777777" w:rsidR="00162CB7" w:rsidRPr="00C00F86" w:rsidRDefault="00162CB7" w:rsidP="001D39E4">
      <w:pPr>
        <w:jc w:val="both"/>
        <w:rPr>
          <w:sz w:val="22"/>
          <w:szCs w:val="22"/>
          <w:u w:val="single"/>
        </w:rPr>
      </w:pPr>
      <w:r w:rsidRPr="00C00F86">
        <w:rPr>
          <w:sz w:val="22"/>
          <w:szCs w:val="22"/>
          <w:u w:val="single"/>
        </w:rPr>
        <w:t>Rappel des faits :</w:t>
      </w:r>
    </w:p>
    <w:p w14:paraId="16664052" w14:textId="77777777" w:rsidR="00C00F86" w:rsidRPr="00284DCA" w:rsidRDefault="00C00F86" w:rsidP="001D39E4">
      <w:pPr>
        <w:jc w:val="both"/>
        <w:rPr>
          <w:sz w:val="22"/>
          <w:szCs w:val="22"/>
        </w:rPr>
      </w:pPr>
    </w:p>
    <w:p w14:paraId="6BBE3CE3" w14:textId="77777777" w:rsidR="00162CB7" w:rsidRPr="00284DCA" w:rsidRDefault="00162CB7" w:rsidP="00C00F86">
      <w:pPr>
        <w:numPr>
          <w:ilvl w:val="0"/>
          <w:numId w:val="2"/>
        </w:numPr>
        <w:jc w:val="both"/>
        <w:rPr>
          <w:sz w:val="22"/>
          <w:szCs w:val="22"/>
        </w:rPr>
      </w:pPr>
      <w:r w:rsidRPr="00284DCA">
        <w:rPr>
          <w:sz w:val="22"/>
          <w:szCs w:val="22"/>
        </w:rPr>
        <w:t>07/11/2022 : terrassement des fondations</w:t>
      </w:r>
    </w:p>
    <w:p w14:paraId="7C32CC05" w14:textId="77777777" w:rsidR="00162CB7" w:rsidRPr="00284DCA" w:rsidRDefault="00162CB7" w:rsidP="00CA7E87">
      <w:pPr>
        <w:numPr>
          <w:ilvl w:val="0"/>
          <w:numId w:val="2"/>
        </w:numPr>
        <w:jc w:val="both"/>
        <w:rPr>
          <w:sz w:val="22"/>
          <w:szCs w:val="22"/>
        </w:rPr>
      </w:pPr>
      <w:r w:rsidRPr="00284DCA">
        <w:rPr>
          <w:sz w:val="22"/>
          <w:szCs w:val="22"/>
        </w:rPr>
        <w:t>17/11/202</w:t>
      </w:r>
      <w:r w:rsidR="00CA7E87" w:rsidRPr="00284DCA">
        <w:rPr>
          <w:sz w:val="22"/>
          <w:szCs w:val="22"/>
        </w:rPr>
        <w:t>2</w:t>
      </w:r>
      <w:r w:rsidRPr="00284DCA">
        <w:rPr>
          <w:sz w:val="22"/>
          <w:szCs w:val="22"/>
        </w:rPr>
        <w:t xml:space="preserve"> : </w:t>
      </w:r>
      <w:r w:rsidR="001D39E4" w:rsidRPr="00284DCA">
        <w:rPr>
          <w:sz w:val="22"/>
          <w:szCs w:val="22"/>
        </w:rPr>
        <w:t>c</w:t>
      </w:r>
      <w:r w:rsidRPr="00284DCA">
        <w:rPr>
          <w:sz w:val="22"/>
          <w:szCs w:val="22"/>
        </w:rPr>
        <w:t>oulage des fondations</w:t>
      </w:r>
    </w:p>
    <w:p w14:paraId="43C9C9E3" w14:textId="77777777" w:rsidR="00CA7E87" w:rsidRPr="00284DCA" w:rsidRDefault="008C7C96" w:rsidP="00CA7E87">
      <w:pPr>
        <w:numPr>
          <w:ilvl w:val="0"/>
          <w:numId w:val="2"/>
        </w:numPr>
        <w:jc w:val="both"/>
        <w:rPr>
          <w:sz w:val="22"/>
          <w:szCs w:val="22"/>
        </w:rPr>
      </w:pPr>
      <w:r w:rsidRPr="00284DCA">
        <w:rPr>
          <w:sz w:val="22"/>
          <w:szCs w:val="22"/>
        </w:rPr>
        <w:t>22</w:t>
      </w:r>
      <w:r w:rsidR="00CA7E87" w:rsidRPr="00284DCA">
        <w:rPr>
          <w:sz w:val="22"/>
          <w:szCs w:val="22"/>
        </w:rPr>
        <w:t>/11/2022 : réception appel de fond fondation (émis le 18/11/2022)</w:t>
      </w:r>
    </w:p>
    <w:p w14:paraId="2F52DCDD" w14:textId="77777777" w:rsidR="00CA7E87" w:rsidRPr="00284DCA" w:rsidRDefault="00CA7E87" w:rsidP="00CA7E87">
      <w:pPr>
        <w:numPr>
          <w:ilvl w:val="0"/>
          <w:numId w:val="2"/>
        </w:numPr>
        <w:jc w:val="both"/>
        <w:rPr>
          <w:sz w:val="22"/>
          <w:szCs w:val="22"/>
        </w:rPr>
      </w:pPr>
      <w:r w:rsidRPr="00284DCA">
        <w:rPr>
          <w:sz w:val="22"/>
          <w:szCs w:val="22"/>
        </w:rPr>
        <w:t>27/11/2022 : contestation appel de fond anticipé par LRAR</w:t>
      </w:r>
    </w:p>
    <w:p w14:paraId="18EFC422" w14:textId="77777777" w:rsidR="00162CB7" w:rsidRPr="00284DCA" w:rsidRDefault="0090434B" w:rsidP="00CA7E87">
      <w:pPr>
        <w:numPr>
          <w:ilvl w:val="0"/>
          <w:numId w:val="2"/>
        </w:numPr>
        <w:jc w:val="both"/>
        <w:rPr>
          <w:sz w:val="22"/>
          <w:szCs w:val="22"/>
        </w:rPr>
      </w:pPr>
      <w:r w:rsidRPr="00284DCA">
        <w:rPr>
          <w:sz w:val="22"/>
          <w:szCs w:val="22"/>
        </w:rPr>
        <w:t>29/11/202</w:t>
      </w:r>
      <w:r w:rsidR="00CA7E87" w:rsidRPr="00284DCA">
        <w:rPr>
          <w:sz w:val="22"/>
          <w:szCs w:val="22"/>
        </w:rPr>
        <w:t>2</w:t>
      </w:r>
      <w:r w:rsidRPr="00284DCA">
        <w:rPr>
          <w:sz w:val="22"/>
          <w:szCs w:val="22"/>
        </w:rPr>
        <w:t xml:space="preserve"> : </w:t>
      </w:r>
      <w:r w:rsidR="001D39E4" w:rsidRPr="00284DCA">
        <w:rPr>
          <w:sz w:val="22"/>
          <w:szCs w:val="22"/>
        </w:rPr>
        <w:t>v</w:t>
      </w:r>
      <w:r w:rsidRPr="00284DCA">
        <w:rPr>
          <w:sz w:val="22"/>
          <w:szCs w:val="22"/>
        </w:rPr>
        <w:t>érification de</w:t>
      </w:r>
      <w:r w:rsidR="001D39E4" w:rsidRPr="00284DCA">
        <w:rPr>
          <w:sz w:val="22"/>
          <w:szCs w:val="22"/>
        </w:rPr>
        <w:t>s</w:t>
      </w:r>
      <w:r w:rsidRPr="00284DCA">
        <w:rPr>
          <w:sz w:val="22"/>
          <w:szCs w:val="22"/>
        </w:rPr>
        <w:t xml:space="preserve"> fondations par notre Expert</w:t>
      </w:r>
      <w:r w:rsidR="00235E92" w:rsidRPr="00284DCA">
        <w:rPr>
          <w:sz w:val="22"/>
          <w:szCs w:val="22"/>
        </w:rPr>
        <w:t xml:space="preserve"> : </w:t>
      </w:r>
      <w:r w:rsidR="001D39E4" w:rsidRPr="00284DCA">
        <w:rPr>
          <w:b/>
          <w:bCs/>
          <w:sz w:val="22"/>
          <w:szCs w:val="22"/>
        </w:rPr>
        <w:t xml:space="preserve">enrobages </w:t>
      </w:r>
      <w:r w:rsidR="00235E92" w:rsidRPr="00284DCA">
        <w:rPr>
          <w:b/>
          <w:bCs/>
          <w:sz w:val="22"/>
          <w:szCs w:val="22"/>
        </w:rPr>
        <w:t>non conformes</w:t>
      </w:r>
    </w:p>
    <w:p w14:paraId="41440885" w14:textId="77777777" w:rsidR="0090434B" w:rsidRDefault="00235E92" w:rsidP="00CA7E87">
      <w:pPr>
        <w:numPr>
          <w:ilvl w:val="0"/>
          <w:numId w:val="2"/>
        </w:numPr>
        <w:jc w:val="both"/>
        <w:rPr>
          <w:sz w:val="22"/>
          <w:szCs w:val="22"/>
        </w:rPr>
      </w:pPr>
      <w:r w:rsidRPr="00284DCA">
        <w:rPr>
          <w:sz w:val="22"/>
          <w:szCs w:val="22"/>
        </w:rPr>
        <w:t>3</w:t>
      </w:r>
      <w:r w:rsidR="000E20B5">
        <w:rPr>
          <w:sz w:val="22"/>
          <w:szCs w:val="22"/>
        </w:rPr>
        <w:t>0</w:t>
      </w:r>
      <w:r w:rsidRPr="00284DCA">
        <w:rPr>
          <w:sz w:val="22"/>
          <w:szCs w:val="22"/>
        </w:rPr>
        <w:t>/01/2023</w:t>
      </w:r>
      <w:r w:rsidR="00A24AB5">
        <w:rPr>
          <w:sz w:val="22"/>
          <w:szCs w:val="22"/>
        </w:rPr>
        <w:t xml:space="preserve"> </w:t>
      </w:r>
      <w:r w:rsidRPr="00284DCA">
        <w:rPr>
          <w:sz w:val="22"/>
          <w:szCs w:val="22"/>
        </w:rPr>
        <w:t xml:space="preserve">: démolition </w:t>
      </w:r>
      <w:r w:rsidR="00284DCA">
        <w:rPr>
          <w:sz w:val="22"/>
          <w:szCs w:val="22"/>
        </w:rPr>
        <w:t>d</w:t>
      </w:r>
      <w:r w:rsidRPr="00284DCA">
        <w:rPr>
          <w:sz w:val="22"/>
          <w:szCs w:val="22"/>
        </w:rPr>
        <w:t>es fondations existantes</w:t>
      </w:r>
    </w:p>
    <w:p w14:paraId="6A07AAAF" w14:textId="77777777" w:rsidR="00CA7E87" w:rsidRPr="00C00F86" w:rsidRDefault="00CA7E87" w:rsidP="00CA7E87">
      <w:pPr>
        <w:numPr>
          <w:ilvl w:val="0"/>
          <w:numId w:val="2"/>
        </w:numPr>
        <w:jc w:val="both"/>
        <w:rPr>
          <w:sz w:val="22"/>
          <w:szCs w:val="22"/>
        </w:rPr>
      </w:pPr>
      <w:r w:rsidRPr="00284DCA">
        <w:rPr>
          <w:color w:val="000000"/>
          <w:sz w:val="22"/>
          <w:szCs w:val="22"/>
          <w:shd w:val="clear" w:color="auto" w:fill="FFFFFF"/>
        </w:rPr>
        <w:t>2</w:t>
      </w:r>
      <w:r w:rsidR="002C5D7D">
        <w:rPr>
          <w:color w:val="000000"/>
          <w:sz w:val="22"/>
          <w:szCs w:val="22"/>
          <w:shd w:val="clear" w:color="auto" w:fill="FFFFFF"/>
        </w:rPr>
        <w:t>4</w:t>
      </w:r>
      <w:r w:rsidRPr="00284DCA">
        <w:rPr>
          <w:color w:val="000000"/>
          <w:sz w:val="22"/>
          <w:szCs w:val="22"/>
          <w:shd w:val="clear" w:color="auto" w:fill="FFFFFF"/>
        </w:rPr>
        <w:t>/0</w:t>
      </w:r>
      <w:r w:rsidR="00752A3C">
        <w:rPr>
          <w:color w:val="000000"/>
          <w:sz w:val="22"/>
          <w:szCs w:val="22"/>
          <w:shd w:val="clear" w:color="auto" w:fill="FFFFFF"/>
        </w:rPr>
        <w:t>2</w:t>
      </w:r>
      <w:r w:rsidRPr="00284DCA">
        <w:rPr>
          <w:color w:val="000000"/>
          <w:sz w:val="22"/>
          <w:szCs w:val="22"/>
          <w:shd w:val="clear" w:color="auto" w:fill="FFFFFF"/>
        </w:rPr>
        <w:t xml:space="preserve">/2023 : </w:t>
      </w:r>
      <w:r w:rsidRPr="00284DCA">
        <w:rPr>
          <w:b/>
          <w:bCs/>
          <w:color w:val="000000"/>
          <w:sz w:val="22"/>
          <w:szCs w:val="22"/>
          <w:shd w:val="clear" w:color="auto" w:fill="FFFFFF"/>
        </w:rPr>
        <w:t xml:space="preserve">nouvelles fondations </w:t>
      </w:r>
      <w:r w:rsidR="007640F3">
        <w:rPr>
          <w:b/>
          <w:bCs/>
          <w:color w:val="000000"/>
          <w:sz w:val="22"/>
          <w:szCs w:val="22"/>
          <w:shd w:val="clear" w:color="auto" w:fill="FFFFFF"/>
        </w:rPr>
        <w:t xml:space="preserve">toujours </w:t>
      </w:r>
      <w:r w:rsidRPr="00284DCA">
        <w:rPr>
          <w:b/>
          <w:bCs/>
          <w:color w:val="000000"/>
          <w:sz w:val="22"/>
          <w:szCs w:val="22"/>
          <w:shd w:val="clear" w:color="auto" w:fill="FFFFFF"/>
        </w:rPr>
        <w:t>non réalisées</w:t>
      </w:r>
    </w:p>
    <w:p w14:paraId="432BE9A5" w14:textId="77777777" w:rsidR="00C00F86" w:rsidRPr="00284DCA" w:rsidRDefault="00C00F86" w:rsidP="00C00F86">
      <w:pPr>
        <w:ind w:left="720"/>
        <w:jc w:val="both"/>
        <w:rPr>
          <w:sz w:val="22"/>
          <w:szCs w:val="22"/>
        </w:rPr>
      </w:pPr>
    </w:p>
    <w:p w14:paraId="06AF3244" w14:textId="77777777" w:rsidR="00C00F86" w:rsidRPr="00C00F86" w:rsidRDefault="00C00F86" w:rsidP="00C00F86">
      <w:pPr>
        <w:spacing w:before="120" w:after="120"/>
        <w:rPr>
          <w:sz w:val="22"/>
          <w:szCs w:val="22"/>
        </w:rPr>
      </w:pPr>
      <w:r w:rsidRPr="00C00F86">
        <w:rPr>
          <w:sz w:val="22"/>
          <w:szCs w:val="22"/>
        </w:rPr>
        <w:t>C</w:t>
      </w:r>
      <w:r w:rsidR="00235E92" w:rsidRPr="00C00F86">
        <w:rPr>
          <w:sz w:val="22"/>
          <w:szCs w:val="22"/>
        </w:rPr>
        <w:t>onformément à nos obligations à l’égard de la caution</w:t>
      </w:r>
      <w:r w:rsidRPr="00C00F86">
        <w:rPr>
          <w:sz w:val="22"/>
          <w:szCs w:val="22"/>
        </w:rPr>
        <w:t>,</w:t>
      </w:r>
    </w:p>
    <w:p w14:paraId="0A280D95" w14:textId="77777777" w:rsidR="00284DCA" w:rsidRPr="00284DCA" w:rsidRDefault="00C00F86" w:rsidP="00C00F86">
      <w:pPr>
        <w:rPr>
          <w:sz w:val="22"/>
          <w:szCs w:val="22"/>
        </w:rPr>
      </w:pPr>
      <w:r>
        <w:rPr>
          <w:sz w:val="22"/>
          <w:szCs w:val="22"/>
        </w:rPr>
        <w:t>U</w:t>
      </w:r>
      <w:r w:rsidR="00F711BC" w:rsidRPr="00284DCA">
        <w:rPr>
          <w:sz w:val="22"/>
          <w:szCs w:val="22"/>
        </w:rPr>
        <w:t xml:space="preserve">ne copie de ce courrier est </w:t>
      </w:r>
      <w:r w:rsidR="00A138BB" w:rsidRPr="00284DCA">
        <w:rPr>
          <w:sz w:val="22"/>
          <w:szCs w:val="22"/>
        </w:rPr>
        <w:t>adressée</w:t>
      </w:r>
      <w:r w:rsidR="00F711BC" w:rsidRPr="00284DCA">
        <w:rPr>
          <w:sz w:val="22"/>
          <w:szCs w:val="22"/>
        </w:rPr>
        <w:t xml:space="preserve"> ce jour à votre caution </w:t>
      </w:r>
      <w:r w:rsidR="00A138BB" w:rsidRPr="00284DCA">
        <w:rPr>
          <w:sz w:val="22"/>
          <w:szCs w:val="22"/>
        </w:rPr>
        <w:t>EURO CAUTIONS - 46 bis, rue des Hauts Pavés - 44000 NANTES</w:t>
      </w:r>
      <w:r w:rsidR="00284DCA">
        <w:rPr>
          <w:sz w:val="22"/>
          <w:szCs w:val="22"/>
        </w:rPr>
        <w:t xml:space="preserve">. </w:t>
      </w:r>
      <w:r w:rsidR="00284DCA" w:rsidRPr="00284DCA">
        <w:rPr>
          <w:sz w:val="22"/>
          <w:szCs w:val="22"/>
        </w:rPr>
        <w:t xml:space="preserve">Contrat </w:t>
      </w:r>
      <w:r w:rsidR="00284DCA">
        <w:rPr>
          <w:sz w:val="22"/>
          <w:szCs w:val="22"/>
        </w:rPr>
        <w:t>n</w:t>
      </w:r>
      <w:r w:rsidR="00284DCA" w:rsidRPr="00284DCA">
        <w:rPr>
          <w:sz w:val="22"/>
          <w:szCs w:val="22"/>
        </w:rPr>
        <w:t>°</w:t>
      </w:r>
      <w:r w:rsidR="00284DCA">
        <w:rPr>
          <w:sz w:val="22"/>
          <w:szCs w:val="22"/>
        </w:rPr>
        <w:t> : L</w:t>
      </w:r>
      <w:r w:rsidR="00284DCA" w:rsidRPr="00284DCA">
        <w:rPr>
          <w:sz w:val="22"/>
          <w:szCs w:val="22"/>
        </w:rPr>
        <w:t xml:space="preserve"> 3682704604-2-</w:t>
      </w:r>
      <w:r w:rsidR="00284DCA">
        <w:rPr>
          <w:sz w:val="22"/>
          <w:szCs w:val="22"/>
        </w:rPr>
        <w:t xml:space="preserve"> </w:t>
      </w:r>
      <w:r w:rsidR="00284DCA" w:rsidRPr="00284DCA">
        <w:rPr>
          <w:sz w:val="22"/>
          <w:szCs w:val="22"/>
        </w:rPr>
        <w:t>16254</w:t>
      </w:r>
    </w:p>
    <w:p w14:paraId="3D9DCD6B" w14:textId="77777777" w:rsidR="004C4209" w:rsidRPr="00284DCA" w:rsidRDefault="004C4209" w:rsidP="00A138BB">
      <w:pPr>
        <w:spacing w:after="120"/>
        <w:rPr>
          <w:sz w:val="22"/>
          <w:szCs w:val="22"/>
        </w:rPr>
      </w:pPr>
    </w:p>
    <w:p w14:paraId="69DE55DD" w14:textId="77777777" w:rsidR="00F711BC" w:rsidRPr="00284DCA" w:rsidRDefault="00F711BC" w:rsidP="00235E92">
      <w:pPr>
        <w:spacing w:after="120"/>
        <w:jc w:val="both"/>
        <w:rPr>
          <w:sz w:val="22"/>
          <w:szCs w:val="22"/>
        </w:rPr>
      </w:pPr>
      <w:r w:rsidRPr="00284DCA">
        <w:rPr>
          <w:sz w:val="22"/>
          <w:szCs w:val="22"/>
        </w:rPr>
        <w:t xml:space="preserve">En vous remerciant de votre compréhension, nous vous prions d'agréer, Madame, Monsieur, </w:t>
      </w:r>
      <w:r w:rsidR="004C4209" w:rsidRPr="00284DCA">
        <w:rPr>
          <w:sz w:val="22"/>
          <w:szCs w:val="22"/>
        </w:rPr>
        <w:t>nos</w:t>
      </w:r>
      <w:r w:rsidRPr="00284DCA">
        <w:rPr>
          <w:sz w:val="22"/>
          <w:szCs w:val="22"/>
        </w:rPr>
        <w:t xml:space="preserve"> salutations les meilleures.</w:t>
      </w:r>
    </w:p>
    <w:p w14:paraId="1190F0E1" w14:textId="77777777" w:rsidR="00C00F86" w:rsidRDefault="00C00F86">
      <w:pPr>
        <w:pStyle w:val="En-tte"/>
        <w:tabs>
          <w:tab w:val="clear" w:pos="4536"/>
          <w:tab w:val="clear" w:pos="9072"/>
        </w:tabs>
        <w:rPr>
          <w:sz w:val="22"/>
          <w:szCs w:val="22"/>
        </w:rPr>
      </w:pPr>
    </w:p>
    <w:p w14:paraId="0075A94E" w14:textId="77777777" w:rsidR="00F711BC" w:rsidRPr="00284DCA" w:rsidRDefault="00F711BC">
      <w:pPr>
        <w:pStyle w:val="En-tte"/>
        <w:tabs>
          <w:tab w:val="clear" w:pos="4536"/>
          <w:tab w:val="clear" w:pos="9072"/>
        </w:tabs>
        <w:rPr>
          <w:sz w:val="22"/>
          <w:szCs w:val="22"/>
        </w:rPr>
      </w:pPr>
      <w:r w:rsidRPr="00284DCA">
        <w:rPr>
          <w:sz w:val="22"/>
          <w:szCs w:val="22"/>
        </w:rPr>
        <w:t xml:space="preserve">Copie à : </w:t>
      </w:r>
      <w:r w:rsidR="00A138BB" w:rsidRPr="00284DCA">
        <w:rPr>
          <w:sz w:val="22"/>
          <w:szCs w:val="22"/>
        </w:rPr>
        <w:t xml:space="preserve">EURO CAUTIONS </w:t>
      </w:r>
      <w:r w:rsidRPr="00284DCA">
        <w:rPr>
          <w:sz w:val="22"/>
          <w:szCs w:val="22"/>
        </w:rPr>
        <w:t>– Association AAMOI</w:t>
      </w:r>
    </w:p>
    <w:p w14:paraId="3CECC657" w14:textId="77777777" w:rsidR="005510C7" w:rsidRDefault="005510C7">
      <w:pPr>
        <w:pStyle w:val="En-tte"/>
        <w:tabs>
          <w:tab w:val="clear" w:pos="4536"/>
          <w:tab w:val="clear" w:pos="9072"/>
        </w:tabs>
        <w:rPr>
          <w:sz w:val="22"/>
          <w:szCs w:val="22"/>
        </w:rPr>
      </w:pPr>
    </w:p>
    <w:p w14:paraId="6281C980" w14:textId="77777777" w:rsidR="00C00F86" w:rsidRPr="00284DCA" w:rsidRDefault="00C00F86">
      <w:pPr>
        <w:pStyle w:val="En-tte"/>
        <w:tabs>
          <w:tab w:val="clear" w:pos="4536"/>
          <w:tab w:val="clear" w:pos="9072"/>
        </w:tabs>
        <w:rPr>
          <w:sz w:val="22"/>
          <w:szCs w:val="22"/>
        </w:rPr>
      </w:pPr>
    </w:p>
    <w:p w14:paraId="281C2D43" w14:textId="77777777" w:rsidR="005510C7" w:rsidRPr="00284DCA" w:rsidRDefault="005510C7">
      <w:pPr>
        <w:pStyle w:val="En-tte"/>
        <w:tabs>
          <w:tab w:val="clear" w:pos="4536"/>
          <w:tab w:val="clear" w:pos="9072"/>
        </w:tabs>
        <w:rPr>
          <w:sz w:val="22"/>
          <w:szCs w:val="22"/>
        </w:rPr>
      </w:pPr>
      <w:r w:rsidRPr="00284DCA">
        <w:rPr>
          <w:sz w:val="22"/>
          <w:szCs w:val="22"/>
        </w:rPr>
        <w:tab/>
      </w:r>
      <w:r w:rsidRPr="00284DCA">
        <w:rPr>
          <w:sz w:val="22"/>
          <w:szCs w:val="22"/>
        </w:rPr>
        <w:tab/>
      </w:r>
      <w:r w:rsidRPr="00284DCA">
        <w:rPr>
          <w:sz w:val="22"/>
          <w:szCs w:val="22"/>
        </w:rPr>
        <w:tab/>
      </w:r>
      <w:r w:rsidRPr="00284DCA">
        <w:rPr>
          <w:sz w:val="22"/>
          <w:szCs w:val="22"/>
        </w:rPr>
        <w:tab/>
      </w:r>
      <w:r w:rsidRPr="00284DCA">
        <w:rPr>
          <w:sz w:val="22"/>
          <w:szCs w:val="22"/>
        </w:rPr>
        <w:tab/>
      </w:r>
      <w:r w:rsidRPr="00284DCA">
        <w:rPr>
          <w:sz w:val="22"/>
          <w:szCs w:val="22"/>
        </w:rPr>
        <w:tab/>
      </w:r>
      <w:r w:rsidRPr="00284DCA">
        <w:rPr>
          <w:sz w:val="22"/>
          <w:szCs w:val="22"/>
        </w:rPr>
        <w:tab/>
      </w:r>
      <w:r w:rsidRPr="00284DCA">
        <w:rPr>
          <w:sz w:val="22"/>
          <w:szCs w:val="22"/>
        </w:rPr>
        <w:tab/>
        <w:t>Signatures :</w:t>
      </w:r>
    </w:p>
    <w:sectPr w:rsidR="005510C7" w:rsidRPr="00284DCA" w:rsidSect="001D39E4">
      <w:headerReference w:type="default" r:id="rId8"/>
      <w:footerReference w:type="default" r:id="rId9"/>
      <w:pgSz w:w="11906" w:h="16838"/>
      <w:pgMar w:top="-851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32EDF" w14:textId="77777777" w:rsidR="00AC3EFC" w:rsidRDefault="00AC3EFC">
      <w:r>
        <w:separator/>
      </w:r>
    </w:p>
  </w:endnote>
  <w:endnote w:type="continuationSeparator" w:id="0">
    <w:p w14:paraId="0FE544BB" w14:textId="77777777" w:rsidR="00AC3EFC" w:rsidRDefault="00AC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564C7" w14:textId="77777777" w:rsidR="00F711BC" w:rsidRDefault="00F711BC" w:rsidP="00E16473">
    <w:pPr>
      <w:pStyle w:val="Pieddepage"/>
      <w:ind w:left="1560"/>
    </w:pPr>
    <w:r>
      <w:rPr>
        <w:position w:val="48"/>
      </w:rPr>
      <w:t>Membre de l’Association d’Aide au Maîtres d’Ouvrage Individuels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E259D" w14:textId="77777777" w:rsidR="00AC3EFC" w:rsidRDefault="00AC3EFC">
      <w:r>
        <w:separator/>
      </w:r>
    </w:p>
  </w:footnote>
  <w:footnote w:type="continuationSeparator" w:id="0">
    <w:p w14:paraId="4C67FE25" w14:textId="77777777" w:rsidR="00AC3EFC" w:rsidRDefault="00AC3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48EB" w14:textId="77777777" w:rsidR="00F711BC" w:rsidRDefault="00F711BC">
    <w:pPr>
      <w:pStyle w:val="Pieddepage"/>
    </w:pPr>
  </w:p>
  <w:p w14:paraId="1F7B377D" w14:textId="77777777" w:rsidR="00F711BC" w:rsidRDefault="00F711BC">
    <w:pPr>
      <w:pStyle w:val="En-tte"/>
    </w:pPr>
  </w:p>
  <w:p w14:paraId="550C8143" w14:textId="77777777" w:rsidR="00F711BC" w:rsidRDefault="00F711BC">
    <w:pPr>
      <w:pStyle w:val="En-tte"/>
    </w:pPr>
  </w:p>
  <w:p w14:paraId="5BC7D2C9" w14:textId="77777777" w:rsidR="00F711BC" w:rsidRDefault="00F711BC">
    <w:pPr>
      <w:pStyle w:val="En-tte"/>
    </w:pPr>
  </w:p>
  <w:p w14:paraId="1BEE54FE" w14:textId="77777777" w:rsidR="00F711BC" w:rsidRDefault="00F711BC">
    <w:pPr>
      <w:pStyle w:val="En-tte"/>
    </w:pPr>
  </w:p>
  <w:p w14:paraId="213F644D" w14:textId="77777777" w:rsidR="00F711BC" w:rsidRDefault="00F711BC">
    <w:pPr>
      <w:pStyle w:val="En-tte"/>
    </w:pPr>
  </w:p>
  <w:p w14:paraId="17F79127" w14:textId="77777777" w:rsidR="00F711BC" w:rsidRDefault="00F711BC">
    <w:pPr>
      <w:pStyle w:val="En-tte"/>
    </w:pPr>
  </w:p>
  <w:p w14:paraId="0F883AF8" w14:textId="77777777" w:rsidR="00F711BC" w:rsidRDefault="00F711BC">
    <w:pPr>
      <w:pStyle w:val="En-tte"/>
    </w:pPr>
  </w:p>
  <w:p w14:paraId="784AFF9A" w14:textId="77777777" w:rsidR="00F711BC" w:rsidRDefault="00F711BC">
    <w:pPr>
      <w:pStyle w:val="En-tte"/>
    </w:pPr>
  </w:p>
  <w:p w14:paraId="703CAA08" w14:textId="77777777" w:rsidR="00F711BC" w:rsidRDefault="00F711BC">
    <w:pPr>
      <w:pStyle w:val="En-tte"/>
    </w:pPr>
  </w:p>
  <w:p w14:paraId="6253F51B" w14:textId="77777777" w:rsidR="00F711BC" w:rsidRDefault="00F711BC">
    <w:pPr>
      <w:pStyle w:val="En-tte"/>
    </w:pPr>
  </w:p>
  <w:p w14:paraId="49EF04EB" w14:textId="77777777" w:rsidR="00F711BC" w:rsidRDefault="00F711BC">
    <w:pPr>
      <w:pStyle w:val="En-tte"/>
    </w:pPr>
  </w:p>
  <w:p w14:paraId="719C8BBA" w14:textId="77777777" w:rsidR="00F711BC" w:rsidRDefault="00F711BC">
    <w:pPr>
      <w:pStyle w:val="En-tte"/>
    </w:pPr>
  </w:p>
  <w:p w14:paraId="1DA94F0A" w14:textId="77777777" w:rsidR="00F711BC" w:rsidRDefault="00F711BC">
    <w:pPr>
      <w:pStyle w:val="En-tte"/>
    </w:pPr>
  </w:p>
  <w:p w14:paraId="0349FED7" w14:textId="376432DA" w:rsidR="00F711BC" w:rsidRDefault="003824B9">
    <w:pPr>
      <w:pStyle w:val="En-tte"/>
    </w:pPr>
    <w:r>
      <w:rPr>
        <w:noProof/>
        <w:position w:val="48"/>
      </w:rPr>
      <w:drawing>
        <wp:anchor distT="0" distB="0" distL="114300" distR="114300" simplePos="0" relativeHeight="251657728" behindDoc="0" locked="0" layoutInCell="1" allowOverlap="1" wp14:anchorId="430DC87C" wp14:editId="6FF57A5D">
          <wp:simplePos x="0" y="0"/>
          <wp:positionH relativeFrom="column">
            <wp:posOffset>-45085</wp:posOffset>
          </wp:positionH>
          <wp:positionV relativeFrom="paragraph">
            <wp:posOffset>6650355</wp:posOffset>
          </wp:positionV>
          <wp:extent cx="762000" cy="762000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55FAC"/>
    <w:multiLevelType w:val="singleLevel"/>
    <w:tmpl w:val="14AECD82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" w15:restartNumberingAfterBreak="0">
    <w:nsid w:val="5B9F33CF"/>
    <w:multiLevelType w:val="hybridMultilevel"/>
    <w:tmpl w:val="5FD01910"/>
    <w:lvl w:ilvl="0" w:tplc="994ED37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584161">
    <w:abstractNumId w:val="0"/>
  </w:num>
  <w:num w:numId="2" w16cid:durableId="165452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97"/>
    <w:rsid w:val="000E20B5"/>
    <w:rsid w:val="001348F8"/>
    <w:rsid w:val="00162CB7"/>
    <w:rsid w:val="00174719"/>
    <w:rsid w:val="001D39E4"/>
    <w:rsid w:val="001D3BB4"/>
    <w:rsid w:val="001D5CC0"/>
    <w:rsid w:val="00235E92"/>
    <w:rsid w:val="00251A2F"/>
    <w:rsid w:val="00264D6D"/>
    <w:rsid w:val="00284DCA"/>
    <w:rsid w:val="002C5D7D"/>
    <w:rsid w:val="00305F97"/>
    <w:rsid w:val="003479C5"/>
    <w:rsid w:val="003824B9"/>
    <w:rsid w:val="0042136F"/>
    <w:rsid w:val="004C4209"/>
    <w:rsid w:val="004D1E86"/>
    <w:rsid w:val="005067F0"/>
    <w:rsid w:val="00533FAB"/>
    <w:rsid w:val="005510C7"/>
    <w:rsid w:val="00752A3C"/>
    <w:rsid w:val="007640F3"/>
    <w:rsid w:val="007B5DB5"/>
    <w:rsid w:val="00897C0E"/>
    <w:rsid w:val="008C7C96"/>
    <w:rsid w:val="0090434B"/>
    <w:rsid w:val="00924218"/>
    <w:rsid w:val="0093489F"/>
    <w:rsid w:val="00A138BB"/>
    <w:rsid w:val="00A24AB5"/>
    <w:rsid w:val="00A5309F"/>
    <w:rsid w:val="00AC3EFC"/>
    <w:rsid w:val="00BA01EB"/>
    <w:rsid w:val="00BF31EE"/>
    <w:rsid w:val="00BF6E58"/>
    <w:rsid w:val="00C00F86"/>
    <w:rsid w:val="00CA7E87"/>
    <w:rsid w:val="00D75B27"/>
    <w:rsid w:val="00E16473"/>
    <w:rsid w:val="00F31627"/>
    <w:rsid w:val="00F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19E09C"/>
  <w15:chartTrackingRefBased/>
  <w15:docId w15:val="{F962D76C-D4D2-4313-9778-E9E02A85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semiHidden/>
    <w:rPr>
      <w:color w:val="0000FF"/>
      <w:u w:val="single"/>
    </w:rPr>
  </w:style>
  <w:style w:type="paragraph" w:styleId="Corpsdetexte">
    <w:name w:val="Body Text"/>
    <w:basedOn w:val="Normal"/>
    <w:semiHidden/>
    <w:pPr>
      <w:spacing w:before="12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&#232;les\modele_avec_filigranne_et_pied_de_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B4BE8-CC2B-4A81-9A05-C9CDEBE8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modele_avec_filigranne_et_pied_de_page.dot</Template>
  <TotalTime>1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AAMOI</vt:lpstr>
    </vt:vector>
  </TitlesOfParts>
  <Company>AAMOI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AAMOI</dc:title>
  <dc:subject/>
  <dc:creator>Daniel Vennetier</dc:creator>
  <cp:keywords/>
  <cp:lastModifiedBy>mora yannick</cp:lastModifiedBy>
  <cp:revision>2</cp:revision>
  <cp:lastPrinted>2023-02-25T12:15:00Z</cp:lastPrinted>
  <dcterms:created xsi:type="dcterms:W3CDTF">2025-07-13T19:34:00Z</dcterms:created>
  <dcterms:modified xsi:type="dcterms:W3CDTF">2025-07-13T19:34:00Z</dcterms:modified>
</cp:coreProperties>
</file>